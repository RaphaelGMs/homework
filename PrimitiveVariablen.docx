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1FF" w:rsidRDefault="00A61740">
      <w:r>
        <w:t>Primitive Variablen:</w:t>
      </w:r>
    </w:p>
    <w:p w:rsidR="00A61740" w:rsidRDefault="00A61740">
      <w:r>
        <w:t xml:space="preserve">Ganzzahlen: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long</w:t>
      </w:r>
      <w:proofErr w:type="spellEnd"/>
    </w:p>
    <w:p w:rsidR="00A61740" w:rsidRDefault="00A61740">
      <w:r>
        <w:t xml:space="preserve">Fließkommazahlen: </w:t>
      </w:r>
      <w:proofErr w:type="spellStart"/>
      <w:r>
        <w:t>float</w:t>
      </w:r>
      <w:proofErr w:type="spellEnd"/>
      <w:r>
        <w:t>, double</w:t>
      </w:r>
    </w:p>
    <w:p w:rsidR="00A61740" w:rsidRDefault="00A61740">
      <w:r>
        <w:t xml:space="preserve">sonstige: </w:t>
      </w:r>
      <w:proofErr w:type="spellStart"/>
      <w:r>
        <w:t>char</w:t>
      </w:r>
      <w:proofErr w:type="spellEnd"/>
    </w:p>
    <w:p w:rsidR="00A61740" w:rsidRDefault="00A61740"/>
    <w:p w:rsidR="00A61740" w:rsidRDefault="00A61740">
      <w:r>
        <w:t>Verzweigungen</w:t>
      </w:r>
    </w:p>
    <w:p w:rsidR="00A61740" w:rsidRDefault="00A61740">
      <w:proofErr w:type="spellStart"/>
      <w:r>
        <w:t>if</w:t>
      </w:r>
      <w:proofErr w:type="spellEnd"/>
      <w:r>
        <w:t>-Verzweigung</w:t>
      </w:r>
    </w:p>
    <w:p w:rsidR="00A61740" w:rsidRDefault="00A61740">
      <w:proofErr w:type="spellStart"/>
      <w:r>
        <w:t>if</w:t>
      </w:r>
      <w:proofErr w:type="spellEnd"/>
      <w:r>
        <w:t xml:space="preserve"> (&lt;Bedingung1&gt;) {</w:t>
      </w:r>
    </w:p>
    <w:p w:rsidR="00A61740" w:rsidRDefault="00A61740">
      <w:r>
        <w:tab/>
        <w:t>&lt;Anweisung, falls Bedingung1 erfüllt&gt;;</w:t>
      </w:r>
    </w:p>
    <w:p w:rsidR="00A61740" w:rsidRDefault="00A61740">
      <w:r>
        <w:t>}</w:t>
      </w:r>
    </w:p>
    <w:p w:rsidR="00A61740" w:rsidRDefault="00A61740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&lt;Bedingung2&gt; {</w:t>
      </w:r>
    </w:p>
    <w:p w:rsidR="00A61740" w:rsidRDefault="00A61740">
      <w:r>
        <w:tab/>
        <w:t>&lt;Anweisung, falls Bedingung2 erfüllt&gt;;</w:t>
      </w:r>
    </w:p>
    <w:p w:rsidR="00A61740" w:rsidRDefault="00A61740">
      <w:r>
        <w:t>}</w:t>
      </w:r>
    </w:p>
    <w:p w:rsidR="00A61740" w:rsidRDefault="00A61740">
      <w:proofErr w:type="spellStart"/>
      <w:r>
        <w:t>else</w:t>
      </w:r>
      <w:proofErr w:type="spellEnd"/>
      <w:r>
        <w:t xml:space="preserve"> {</w:t>
      </w:r>
    </w:p>
    <w:p w:rsidR="00A61740" w:rsidRDefault="00A61740">
      <w:r>
        <w:tab/>
        <w:t>&lt;Anweisung, falls Bedingungen nicht erfüllt sind&gt;;</w:t>
      </w:r>
    </w:p>
    <w:p w:rsidR="00A61740" w:rsidRDefault="00A61740">
      <w:r>
        <w:t>}</w:t>
      </w:r>
    </w:p>
    <w:p w:rsidR="00A61740" w:rsidRDefault="00A61740"/>
    <w:p w:rsidR="00A61740" w:rsidRDefault="00A61740">
      <w:r>
        <w:t>switch-Verzweigung</w:t>
      </w:r>
    </w:p>
    <w:p w:rsidR="00A61740" w:rsidRDefault="00A61740">
      <w:r>
        <w:t>switch(&lt;Variable&gt;) {</w:t>
      </w:r>
    </w:p>
    <w:p w:rsidR="00A61740" w:rsidRDefault="00A61740">
      <w:proofErr w:type="spellStart"/>
      <w:r>
        <w:t>case</w:t>
      </w:r>
      <w:proofErr w:type="spellEnd"/>
      <w:r>
        <w:t xml:space="preserve"> &lt;Bedingung1&gt;:</w:t>
      </w:r>
    </w:p>
    <w:p w:rsidR="00A61740" w:rsidRDefault="00A61740">
      <w:r>
        <w:tab/>
        <w:t>&lt;Anweisung, falls Bedingung1 erfüllt&gt;;</w:t>
      </w:r>
    </w:p>
    <w:p w:rsidR="00A61740" w:rsidRDefault="00A61740">
      <w:r>
        <w:tab/>
        <w:t>break;</w:t>
      </w:r>
    </w:p>
    <w:p w:rsidR="00A61740" w:rsidRDefault="00A61740">
      <w:proofErr w:type="spellStart"/>
      <w:r>
        <w:t>case</w:t>
      </w:r>
      <w:proofErr w:type="spellEnd"/>
      <w:r>
        <w:t xml:space="preserve"> &lt;Bedingung2&gt;:</w:t>
      </w:r>
    </w:p>
    <w:p w:rsidR="00A61740" w:rsidRDefault="00A61740">
      <w:r>
        <w:tab/>
        <w:t>&lt;Anweisung, falls Bedingung2 erfüllt&gt;;</w:t>
      </w:r>
    </w:p>
    <w:p w:rsidR="00A61740" w:rsidRDefault="00A61740">
      <w:r>
        <w:tab/>
        <w:t>break;</w:t>
      </w:r>
    </w:p>
    <w:p w:rsidR="00A61740" w:rsidRDefault="00A61740">
      <w:r>
        <w:t>…</w:t>
      </w:r>
    </w:p>
    <w:p w:rsidR="00A61740" w:rsidRDefault="00A61740">
      <w:proofErr w:type="spellStart"/>
      <w:r>
        <w:t>default</w:t>
      </w:r>
      <w:proofErr w:type="spellEnd"/>
      <w:r>
        <w:t>:</w:t>
      </w:r>
    </w:p>
    <w:p w:rsidR="00A61740" w:rsidRDefault="00A61740">
      <w:r>
        <w:tab/>
        <w:t>&lt;Anweisung, falls keine Bedingung erfüllt&gt;;</w:t>
      </w:r>
    </w:p>
    <w:p w:rsidR="00A61740" w:rsidRDefault="00A61740">
      <w:r>
        <w:tab/>
        <w:t>break;</w:t>
      </w:r>
    </w:p>
    <w:p w:rsidR="00A61740" w:rsidRDefault="00A61740">
      <w:r>
        <w:t>}</w:t>
      </w:r>
      <w:bookmarkStart w:id="0" w:name="_GoBack"/>
      <w:bookmarkEnd w:id="0"/>
    </w:p>
    <w:sectPr w:rsidR="00A617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40"/>
    <w:rsid w:val="007441FF"/>
    <w:rsid w:val="00A6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54BD7"/>
  <w15:chartTrackingRefBased/>
  <w15:docId w15:val="{DB6C8697-315C-4B97-A402-3FC82976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5F40F39F.dotm</Template>
  <TotalTime>0</TotalTime>
  <Pages>1</Pages>
  <Words>76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gardemann_rap@k2ac.local</dc:creator>
  <cp:keywords/>
  <dc:description/>
  <cp:lastModifiedBy>gardemann_rap@k2ac.local</cp:lastModifiedBy>
  <cp:revision>1</cp:revision>
  <dcterms:created xsi:type="dcterms:W3CDTF">2020-09-07T10:49:00Z</dcterms:created>
  <dcterms:modified xsi:type="dcterms:W3CDTF">2020-09-07T11:00:00Z</dcterms:modified>
</cp:coreProperties>
</file>